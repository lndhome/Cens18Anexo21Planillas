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E60" w:rsidRDefault="00B8454F" w:rsidP="009F2E6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                                                            </w:t>
      </w:r>
    </w:p>
    <w:p w:rsidR="0081669B" w:rsidRDefault="0081669B" w:rsidP="009F2E6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1669B" w:rsidRDefault="0081669B" w:rsidP="009F2E60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10774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4"/>
      </w:tblGrid>
      <w:tr w:rsidR="009F2E60" w:rsidRPr="002E3EB0">
        <w:tc>
          <w:tcPr>
            <w:tcW w:w="10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E60" w:rsidRPr="002E3EB0" w:rsidRDefault="009F2E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</w:pPr>
          </w:p>
          <w:p w:rsidR="009F2E60" w:rsidRPr="002E3EB0" w:rsidRDefault="0096469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AR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s-AR"/>
              </w:rPr>
              <w:t xml:space="preserve">SOLICITUD </w:t>
            </w:r>
            <w:r w:rsidR="009D2021">
              <w:rPr>
                <w:rFonts w:ascii="Arial" w:hAnsi="Arial" w:cs="Arial"/>
                <w:b/>
                <w:bCs/>
                <w:sz w:val="36"/>
                <w:szCs w:val="36"/>
                <w:lang w:val="es-AR"/>
              </w:rPr>
              <w:t>DE PASE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</w:pPr>
          </w:p>
        </w:tc>
      </w:tr>
      <w:tr w:rsidR="009F2E60" w:rsidRPr="002E3EB0">
        <w:tc>
          <w:tcPr>
            <w:tcW w:w="10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E60" w:rsidRPr="002E3EB0" w:rsidRDefault="009F2E60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9F2E60" w:rsidRPr="002E3EB0" w:rsidRDefault="00412F1C" w:rsidP="00412F1C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                               </w:t>
            </w:r>
            <w:r w:rsidR="000A4AB4"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              </w:t>
            </w:r>
            <w:r w:rsidR="00666D51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2831AC">
              <w:rPr>
                <w:rFonts w:ascii="Arial" w:hAnsi="Arial" w:cs="Arial"/>
                <w:sz w:val="28"/>
                <w:szCs w:val="28"/>
                <w:lang w:val="es-AR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  <w:lang w:val="es-AR"/>
              </w:rPr>
              <w:t>Rí</w:t>
            </w:r>
            <w:r w:rsidR="002816AA">
              <w:rPr>
                <w:rFonts w:ascii="Arial" w:hAnsi="Arial" w:cs="Arial"/>
                <w:sz w:val="28"/>
                <w:szCs w:val="28"/>
                <w:lang w:val="es-AR"/>
              </w:rPr>
              <w:t>o Grande</w:t>
            </w:r>
            <w:r w:rsidR="003948E4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="00390D8A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B97628" w:rsidRPr="00B97628">
              <w:rPr>
                <w:rFonts w:ascii="Arial" w:hAnsi="Arial" w:cs="Arial"/>
                <w:sz w:val="28"/>
                <w:szCs w:val="28"/>
                <w:lang w:val="es-AR"/>
              </w:rPr>
              <w:t>${</w:t>
            </w:r>
            <w:proofErr w:type="spellStart"/>
            <w:r w:rsidR="00B97628" w:rsidRPr="00B97628">
              <w:rPr>
                <w:rFonts w:ascii="Arial" w:hAnsi="Arial" w:cs="Arial"/>
                <w:sz w:val="28"/>
                <w:szCs w:val="28"/>
                <w:lang w:val="es-AR"/>
              </w:rPr>
              <w:t>dia</w:t>
            </w:r>
            <w:proofErr w:type="spellEnd"/>
            <w:r w:rsidR="00B97628" w:rsidRPr="00B97628">
              <w:rPr>
                <w:rFonts w:ascii="Arial" w:hAnsi="Arial" w:cs="Arial"/>
                <w:sz w:val="28"/>
                <w:szCs w:val="28"/>
                <w:lang w:val="es-AR"/>
              </w:rPr>
              <w:t>}</w:t>
            </w:r>
            <w:r w:rsidR="004D36BA" w:rsidRPr="001969D2">
              <w:rPr>
                <w:rFonts w:ascii="Arial" w:hAnsi="Arial" w:cs="Arial"/>
                <w:color w:val="FF0000"/>
                <w:sz w:val="28"/>
                <w:szCs w:val="28"/>
                <w:lang w:val="es-AR"/>
              </w:rPr>
              <w:t xml:space="preserve"> </w:t>
            </w:r>
            <w:r w:rsidR="004D36BA" w:rsidRPr="00B97628">
              <w:rPr>
                <w:rFonts w:ascii="Arial" w:hAnsi="Arial" w:cs="Arial"/>
                <w:sz w:val="28"/>
                <w:szCs w:val="28"/>
                <w:lang w:val="es-AR"/>
              </w:rPr>
              <w:t xml:space="preserve">de </w:t>
            </w:r>
            <w:r w:rsidR="00B97628" w:rsidRPr="00B97628">
              <w:rPr>
                <w:rFonts w:ascii="Arial" w:hAnsi="Arial" w:cs="Arial"/>
                <w:sz w:val="28"/>
                <w:szCs w:val="28"/>
                <w:lang w:val="es-AR"/>
              </w:rPr>
              <w:t>${mes}</w:t>
            </w:r>
            <w:r w:rsidR="00BD02A2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4C2625" w:rsidRPr="00B97628">
              <w:rPr>
                <w:rFonts w:ascii="Arial" w:hAnsi="Arial" w:cs="Arial"/>
                <w:sz w:val="28"/>
                <w:szCs w:val="28"/>
                <w:lang w:val="es-AR"/>
              </w:rPr>
              <w:t>de</w:t>
            </w:r>
            <w:r w:rsidR="00066D2A" w:rsidRPr="00B97628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B97628" w:rsidRPr="00B97628">
              <w:rPr>
                <w:rFonts w:ascii="Arial" w:hAnsi="Arial" w:cs="Arial"/>
                <w:sz w:val="28"/>
                <w:szCs w:val="28"/>
                <w:lang w:val="es-AR"/>
              </w:rPr>
              <w:t>${ano}</w:t>
            </w: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.- 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186B63" w:rsidRDefault="00412F1C" w:rsidP="00186B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Sr. Rector/Director</w:t>
            </w:r>
          </w:p>
          <w:p w:rsidR="00186B63" w:rsidRDefault="00412F1C" w:rsidP="00186B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C.E.N.S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s-AR"/>
              </w:rPr>
              <w:t>Nº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18</w:t>
            </w:r>
          </w:p>
          <w:p w:rsidR="009F2E60" w:rsidRDefault="00186B63" w:rsidP="00186B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(</w:t>
            </w:r>
            <w:r w:rsidR="00412F1C" w:rsidRPr="00186B63">
              <w:rPr>
                <w:rFonts w:ascii="Arial" w:hAnsi="Arial" w:cs="Arial"/>
                <w:lang w:val="es-AR"/>
              </w:rPr>
              <w:t xml:space="preserve">Anexo Escuela </w:t>
            </w:r>
            <w:proofErr w:type="spellStart"/>
            <w:r w:rsidR="00412F1C" w:rsidRPr="00186B63">
              <w:rPr>
                <w:rFonts w:ascii="Arial" w:hAnsi="Arial" w:cs="Arial"/>
                <w:lang w:val="es-AR"/>
              </w:rPr>
              <w:t>Nº</w:t>
            </w:r>
            <w:proofErr w:type="spellEnd"/>
            <w:r w:rsidR="00412F1C" w:rsidRPr="00186B63">
              <w:rPr>
                <w:rFonts w:ascii="Arial" w:hAnsi="Arial" w:cs="Arial"/>
                <w:lang w:val="es-AR"/>
              </w:rPr>
              <w:t xml:space="preserve"> 21</w:t>
            </w:r>
            <w:r>
              <w:rPr>
                <w:rFonts w:ascii="Arial" w:hAnsi="Arial" w:cs="Arial"/>
                <w:lang w:val="es-AR"/>
              </w:rPr>
              <w:t>):</w:t>
            </w:r>
          </w:p>
          <w:p w:rsidR="00186B63" w:rsidRPr="00186B63" w:rsidRDefault="00186B63" w:rsidP="00186B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lang w:val="es-AR"/>
              </w:rPr>
            </w:pPr>
          </w:p>
          <w:p w:rsidR="009F2E60" w:rsidRPr="002E3EB0" w:rsidRDefault="00186B63" w:rsidP="00186B6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</w:t>
            </w:r>
            <w:r w:rsidR="00B723D5"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                 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El que suscrib</w:t>
            </w:r>
            <w:r w:rsidR="002831AC">
              <w:rPr>
                <w:rFonts w:ascii="Arial" w:hAnsi="Arial" w:cs="Arial"/>
                <w:sz w:val="28"/>
                <w:szCs w:val="28"/>
                <w:lang w:val="es-AR"/>
              </w:rPr>
              <w:t>e</w:t>
            </w:r>
            <w:r w:rsidR="00401AE5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6859B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${apellido},   ${nombres}</w:t>
            </w:r>
            <w:r w:rsidR="006859B8">
              <w:rPr>
                <w:b/>
                <w:bCs/>
                <w:sz w:val="26"/>
                <w:szCs w:val="26"/>
                <w:lang w:val="es-ES_tradnl"/>
              </w:rPr>
              <w:t xml:space="preserve"> </w:t>
            </w:r>
            <w:r w:rsidR="004D36BA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3D1110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5362CF">
              <w:rPr>
                <w:rFonts w:ascii="Arial" w:hAnsi="Arial" w:cs="Arial"/>
                <w:b/>
                <w:sz w:val="28"/>
                <w:szCs w:val="28"/>
                <w:lang w:val="es-AR"/>
              </w:rPr>
              <w:t>-</w:t>
            </w:r>
            <w:r w:rsidR="003948E4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3A468E" w:rsidRPr="003948E4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D.N.I </w:t>
            </w:r>
            <w:proofErr w:type="spellStart"/>
            <w:r w:rsidR="003A468E" w:rsidRPr="003948E4">
              <w:rPr>
                <w:rFonts w:ascii="Arial" w:hAnsi="Arial" w:cs="Arial"/>
                <w:b/>
                <w:sz w:val="28"/>
                <w:szCs w:val="28"/>
                <w:lang w:val="es-AR"/>
              </w:rPr>
              <w:t>Nº</w:t>
            </w:r>
            <w:proofErr w:type="spellEnd"/>
            <w:r w:rsidR="00DF69E1" w:rsidRPr="003948E4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6859B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proofErr w:type="spellStart"/>
            <w:r w:rsidR="006859B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dni</w:t>
            </w:r>
            <w:proofErr w:type="spellEnd"/>
            <w:r w:rsidR="006859B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  <w:r w:rsidR="00C60091">
              <w:rPr>
                <w:rFonts w:ascii="Arial" w:hAnsi="Arial" w:cs="Arial"/>
                <w:sz w:val="28"/>
                <w:szCs w:val="28"/>
                <w:lang w:val="es-AR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Alumn</w:t>
            </w:r>
            <w:r w:rsidR="00AE7BA0" w:rsidRPr="002E3EB0">
              <w:rPr>
                <w:rFonts w:ascii="Arial" w:hAnsi="Arial" w:cs="Arial"/>
                <w:sz w:val="28"/>
                <w:szCs w:val="28"/>
                <w:lang w:val="es-AR"/>
              </w:rPr>
              <w:t>o/a</w:t>
            </w:r>
            <w:r w:rsidR="00412F1C">
              <w:rPr>
                <w:rFonts w:ascii="Arial" w:hAnsi="Arial" w:cs="Arial"/>
                <w:sz w:val="28"/>
                <w:szCs w:val="28"/>
                <w:lang w:val="es-AR"/>
              </w:rPr>
              <w:t xml:space="preserve"> de </w:t>
            </w:r>
            <w:r w:rsidR="00B9762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r w:rsidR="00B9762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curso</w:t>
            </w:r>
            <w:r w:rsidR="00B9762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  <w:r w:rsidR="00BB0FE9">
              <w:rPr>
                <w:rFonts w:ascii="Arial" w:hAnsi="Arial" w:cs="Arial"/>
                <w:sz w:val="28"/>
                <w:szCs w:val="28"/>
                <w:lang w:val="es-AR"/>
              </w:rPr>
              <w:t>del</w:t>
            </w:r>
            <w:r w:rsidR="00412F1C">
              <w:rPr>
                <w:rFonts w:ascii="Arial" w:hAnsi="Arial" w:cs="Arial"/>
                <w:sz w:val="28"/>
                <w:szCs w:val="28"/>
                <w:lang w:val="es-AR"/>
              </w:rPr>
              <w:t xml:space="preserve"> Establecimiento C.E.N.S </w:t>
            </w:r>
            <w:proofErr w:type="spellStart"/>
            <w:r w:rsidR="00412F1C">
              <w:rPr>
                <w:rFonts w:ascii="Arial" w:hAnsi="Arial" w:cs="Arial"/>
                <w:sz w:val="28"/>
                <w:szCs w:val="28"/>
                <w:lang w:val="es-AR"/>
              </w:rPr>
              <w:t>Nº</w:t>
            </w:r>
            <w:proofErr w:type="spellEnd"/>
            <w:r w:rsidR="00412F1C">
              <w:rPr>
                <w:rFonts w:ascii="Arial" w:hAnsi="Arial" w:cs="Arial"/>
                <w:sz w:val="28"/>
                <w:szCs w:val="28"/>
                <w:lang w:val="es-AR"/>
              </w:rPr>
              <w:t xml:space="preserve"> 18</w:t>
            </w:r>
            <w:r w:rsidR="00BB0FE9" w:rsidRPr="002E3EB0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="00BB0FE9">
              <w:rPr>
                <w:rFonts w:ascii="Arial" w:hAnsi="Arial" w:cs="Arial"/>
                <w:sz w:val="28"/>
                <w:szCs w:val="28"/>
                <w:lang w:val="es-AR"/>
              </w:rPr>
              <w:t xml:space="preserve"> por razones</w:t>
            </w:r>
            <w:r w:rsidR="00412F1C">
              <w:rPr>
                <w:rFonts w:ascii="Arial" w:hAnsi="Arial" w:cs="Arial"/>
                <w:sz w:val="28"/>
                <w:szCs w:val="28"/>
                <w:lang w:val="es-AR"/>
              </w:rPr>
              <w:t xml:space="preserve"> personales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, solicita le conceda el </w:t>
            </w:r>
            <w:r w:rsidR="009F2E60" w:rsidRPr="002E3EB0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PASE 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y Certificación de Estudios incompletos para la prosecución de estudios.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9F2E60" w:rsidRPr="002E3EB0" w:rsidRDefault="002831AC" w:rsidP="002831A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                                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Saluda a Ud.  muy atte.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9F2E60" w:rsidRDefault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895F29" w:rsidRPr="002E3EB0" w:rsidRDefault="00895F2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9F2E60" w:rsidRPr="002E3EB0" w:rsidRDefault="009F2E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……………………………</w:t>
            </w:r>
            <w:r w:rsidR="00997890" w:rsidRPr="002E3EB0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  <w:r w:rsidR="00997890" w:rsidRPr="002E3EB0">
              <w:rPr>
                <w:rFonts w:ascii="Arial" w:hAnsi="Arial" w:cs="Arial"/>
                <w:sz w:val="28"/>
                <w:szCs w:val="28"/>
                <w:lang w:val="es-AR"/>
              </w:rPr>
              <w:t>..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..                                 </w:t>
            </w:r>
            <w:r w:rsidR="00997890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         …………….………</w:t>
            </w:r>
          </w:p>
          <w:p w:rsidR="009F2E60" w:rsidRPr="002E3EB0" w:rsidRDefault="009F2E60" w:rsidP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Firma del padre, madre o tutor                       </w:t>
            </w:r>
            <w:r w:rsidR="00ED22A5">
              <w:rPr>
                <w:rFonts w:ascii="Arial" w:hAnsi="Arial" w:cs="Arial"/>
                <w:sz w:val="28"/>
                <w:szCs w:val="28"/>
                <w:lang w:val="es-AR"/>
              </w:rPr>
              <w:t xml:space="preserve">                              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Firma del alumno</w:t>
            </w:r>
            <w:r w:rsidR="005B7895" w:rsidRPr="002E3EB0">
              <w:rPr>
                <w:rFonts w:ascii="Arial" w:hAnsi="Arial" w:cs="Arial"/>
                <w:sz w:val="28"/>
                <w:szCs w:val="28"/>
                <w:lang w:val="es-AR"/>
              </w:rPr>
              <w:t>/a</w:t>
            </w:r>
          </w:p>
          <w:p w:rsidR="00C60FCA" w:rsidRDefault="009F2E60" w:rsidP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  <w:t>Aclaración: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</w:p>
          <w:p w:rsidR="00C60FCA" w:rsidRDefault="00C60FCA" w:rsidP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  <w:t xml:space="preserve"> </w:t>
            </w:r>
            <w:r w:rsidR="009F2E60" w:rsidRPr="002E3EB0"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  <w:t xml:space="preserve">Documento Tipo y </w:t>
            </w:r>
            <w:proofErr w:type="spellStart"/>
            <w:r w:rsidR="009F2E60" w:rsidRPr="002E3EB0"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  <w:t>Nº</w:t>
            </w:r>
            <w:proofErr w:type="spellEnd"/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: </w:t>
            </w:r>
          </w:p>
          <w:p w:rsidR="009F2E60" w:rsidRDefault="009F2E60" w:rsidP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  <w:t>Domicilio: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</w:p>
          <w:p w:rsidR="00C60FCA" w:rsidRPr="002E3EB0" w:rsidRDefault="00C60FCA" w:rsidP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9F2E60" w:rsidRPr="002E3EB0" w:rsidRDefault="009F2E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922697" w:rsidRPr="002E3EB0">
        <w:tc>
          <w:tcPr>
            <w:tcW w:w="10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697" w:rsidRPr="002E3EB0" w:rsidRDefault="0092269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</w:tbl>
    <w:p w:rsidR="009F2E60" w:rsidRPr="002E3EB0" w:rsidRDefault="009F2E60" w:rsidP="009F2E60">
      <w:pPr>
        <w:autoSpaceDE w:val="0"/>
        <w:autoSpaceDN w:val="0"/>
        <w:adjustRightInd w:val="0"/>
        <w:jc w:val="both"/>
        <w:rPr>
          <w:rFonts w:ascii="Arial" w:hAnsi="Arial" w:cs="Arial"/>
          <w:lang w:val="es-AR"/>
        </w:rPr>
      </w:pPr>
    </w:p>
    <w:p w:rsidR="009F2E60" w:rsidRPr="002E3EB0" w:rsidRDefault="009F2E60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F2E60" w:rsidRPr="002E3EB0" w:rsidRDefault="009F2E60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F2E60" w:rsidRPr="002E3EB0" w:rsidRDefault="009648F2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AR"/>
        </w:rPr>
        <w:t>PASE A</w:t>
      </w:r>
      <w:r w:rsidRPr="009648F2">
        <w:rPr>
          <w:rFonts w:ascii="Arial" w:hAnsi="Arial" w:cs="Arial"/>
          <w:b/>
          <w:bCs/>
          <w:sz w:val="32"/>
          <w:szCs w:val="32"/>
          <w:lang w:val="es-AR"/>
        </w:rPr>
        <w:t xml:space="preserve">:     </w:t>
      </w:r>
      <w:r w:rsidR="003D1110" w:rsidRPr="001969D2">
        <w:rPr>
          <w:rFonts w:ascii="Arial" w:hAnsi="Arial" w:cs="Arial"/>
          <w:b/>
          <w:bCs/>
          <w:color w:val="FF0000"/>
          <w:sz w:val="32"/>
          <w:szCs w:val="32"/>
          <w:lang w:val="es-AR"/>
        </w:rPr>
        <w:t xml:space="preserve">CENS </w:t>
      </w:r>
      <w:r w:rsidR="004343C3" w:rsidRPr="001969D2">
        <w:rPr>
          <w:rFonts w:ascii="Arial" w:hAnsi="Arial" w:cs="Arial"/>
          <w:b/>
          <w:bCs/>
          <w:color w:val="FF0000"/>
          <w:sz w:val="32"/>
          <w:szCs w:val="32"/>
          <w:lang w:val="es-AR"/>
        </w:rPr>
        <w:t>1</w:t>
      </w:r>
      <w:r w:rsidR="003D1110">
        <w:rPr>
          <w:rFonts w:ascii="Arial" w:hAnsi="Arial" w:cs="Arial"/>
          <w:b/>
          <w:bCs/>
          <w:sz w:val="32"/>
          <w:szCs w:val="32"/>
          <w:lang w:val="es-AR"/>
        </w:rPr>
        <w:t xml:space="preserve"> </w:t>
      </w:r>
    </w:p>
    <w:p w:rsidR="009F2E60" w:rsidRDefault="009F2E60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915A4" w:rsidRDefault="009915A4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915A4" w:rsidRDefault="009915A4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915A4" w:rsidRPr="002E3EB0" w:rsidRDefault="009915A4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F2E60" w:rsidRPr="002E3EB0" w:rsidRDefault="009F2E60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F2E60" w:rsidRPr="002E3EB0" w:rsidRDefault="009F2E60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9F2E60" w:rsidRPr="002E3EB0" w:rsidRDefault="009F2E60" w:rsidP="00895F29">
      <w:pPr>
        <w:tabs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p w:rsidR="00727E10" w:rsidRPr="002E3EB0" w:rsidRDefault="00727E10" w:rsidP="009F2E60">
      <w:pPr>
        <w:tabs>
          <w:tab w:val="left" w:pos="72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</w:p>
    <w:tbl>
      <w:tblPr>
        <w:tblW w:w="10632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9F2E60" w:rsidRPr="002E3EB0"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8F2" w:rsidRDefault="009648F2" w:rsidP="0078492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</w:pPr>
          </w:p>
          <w:p w:rsidR="009F2E60" w:rsidRDefault="009F2E60" w:rsidP="0078492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</w:pPr>
            <w:r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>P</w:t>
            </w:r>
            <w:r w:rsidR="005B7895"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 xml:space="preserve"> </w:t>
            </w:r>
            <w:r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>A</w:t>
            </w:r>
            <w:r w:rsidR="005B7895"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 xml:space="preserve"> </w:t>
            </w:r>
            <w:r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>S</w:t>
            </w:r>
            <w:r w:rsidR="005B7895"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 xml:space="preserve"> </w:t>
            </w:r>
            <w:r w:rsidRPr="002E3EB0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 xml:space="preserve">E </w:t>
            </w:r>
            <w:r w:rsidR="00B4759A"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  <w:t xml:space="preserve"> </w:t>
            </w:r>
          </w:p>
          <w:p w:rsidR="009648F2" w:rsidRPr="002E3EB0" w:rsidRDefault="009648F2" w:rsidP="0078492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AR"/>
              </w:rPr>
            </w:pPr>
          </w:p>
        </w:tc>
      </w:tr>
      <w:tr w:rsidR="009F2E60" w:rsidRPr="002E3EB0"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E60" w:rsidRPr="002E3EB0" w:rsidRDefault="009F2E6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9F2E60" w:rsidRDefault="009F2E60" w:rsidP="003948E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Establecimiento Educativo</w:t>
            </w:r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 xml:space="preserve">: Centro Educativo de Nivel Secundario </w:t>
            </w:r>
            <w:proofErr w:type="spellStart"/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>Nº</w:t>
            </w:r>
            <w:proofErr w:type="spellEnd"/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 xml:space="preserve"> 18.-</w:t>
            </w:r>
          </w:p>
          <w:p w:rsidR="009F2E60" w:rsidRPr="00AE48E9" w:rsidRDefault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Se hace constar que</w:t>
            </w:r>
            <w:r w:rsidR="00DF69E1">
              <w:rPr>
                <w:rFonts w:ascii="Arial" w:hAnsi="Arial" w:cs="Arial"/>
                <w:b/>
                <w:sz w:val="28"/>
                <w:szCs w:val="28"/>
                <w:lang w:val="es-AR"/>
              </w:rPr>
              <w:t xml:space="preserve"> 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${apellido},   ${nombres}</w:t>
            </w:r>
            <w:r w:rsidR="00413C08">
              <w:rPr>
                <w:b/>
                <w:bCs/>
                <w:sz w:val="26"/>
                <w:szCs w:val="26"/>
                <w:lang w:val="es-ES_tradnl"/>
              </w:rPr>
              <w:t xml:space="preserve"> </w:t>
            </w:r>
            <w:r w:rsidR="00ED22A5">
              <w:rPr>
                <w:rFonts w:ascii="Arial" w:hAnsi="Arial" w:cs="Arial"/>
                <w:sz w:val="28"/>
                <w:szCs w:val="28"/>
                <w:lang w:val="es-AR"/>
              </w:rPr>
              <w:t xml:space="preserve">de 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r w:rsid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curso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  <w:r w:rsidR="00351E42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Plan de estudios de</w:t>
            </w:r>
            <w:r w:rsidR="00C87F71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r w:rsid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titulo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  <w:r w:rsidR="00413C08">
              <w:rPr>
                <w:b/>
                <w:bCs/>
                <w:sz w:val="26"/>
                <w:szCs w:val="26"/>
                <w:lang w:val="es-ES_tradnl"/>
              </w:rPr>
              <w:t xml:space="preserve"> 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tiene en trámite su certificado de estudios </w:t>
            </w:r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 xml:space="preserve">Resolución Ministerial </w:t>
            </w:r>
            <w:proofErr w:type="spellStart"/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>Nº</w:t>
            </w:r>
            <w:proofErr w:type="spellEnd"/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 xml:space="preserve"> 206/83 – Resolución M.E.C.C y T </w:t>
            </w:r>
            <w:proofErr w:type="spellStart"/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>Nº</w:t>
            </w:r>
            <w:proofErr w:type="spellEnd"/>
            <w:r w:rsidR="00AE48E9">
              <w:rPr>
                <w:rFonts w:ascii="Arial" w:hAnsi="Arial" w:cs="Arial"/>
                <w:sz w:val="28"/>
                <w:szCs w:val="28"/>
                <w:lang w:val="es-AR"/>
              </w:rPr>
              <w:t xml:space="preserve"> 2270/08 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incompletos. </w:t>
            </w:r>
            <w:r w:rsidRPr="002E3EB0">
              <w:rPr>
                <w:rFonts w:ascii="Arial" w:hAnsi="Arial" w:cs="Arial"/>
                <w:b/>
                <w:sz w:val="28"/>
                <w:szCs w:val="28"/>
                <w:lang w:val="es-AR"/>
              </w:rPr>
              <w:t>(analítico parcial)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u w:val="single"/>
                <w:lang w:val="es-AR"/>
              </w:rPr>
              <w:t>Datos Complementarios</w:t>
            </w:r>
          </w:p>
          <w:p w:rsidR="007F437A" w:rsidRDefault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Tip</w:t>
            </w:r>
            <w:r w:rsidR="00C87F71">
              <w:rPr>
                <w:rFonts w:ascii="Arial" w:hAnsi="Arial" w:cs="Arial"/>
                <w:sz w:val="28"/>
                <w:szCs w:val="28"/>
                <w:lang w:val="es-AR"/>
              </w:rPr>
              <w:t>o</w:t>
            </w:r>
            <w:r w:rsidR="00DC3573">
              <w:rPr>
                <w:rFonts w:ascii="Arial" w:hAnsi="Arial" w:cs="Arial"/>
                <w:sz w:val="28"/>
                <w:szCs w:val="28"/>
                <w:lang w:val="es-AR"/>
              </w:rPr>
              <w:t xml:space="preserve"> y </w:t>
            </w:r>
            <w:proofErr w:type="spellStart"/>
            <w:r w:rsidR="00DC3573">
              <w:rPr>
                <w:rFonts w:ascii="Arial" w:hAnsi="Arial" w:cs="Arial"/>
                <w:sz w:val="28"/>
                <w:szCs w:val="28"/>
                <w:lang w:val="es-AR"/>
              </w:rPr>
              <w:t>N</w:t>
            </w:r>
            <w:r w:rsidR="0084533B">
              <w:rPr>
                <w:rFonts w:ascii="Arial" w:hAnsi="Arial" w:cs="Arial"/>
                <w:sz w:val="28"/>
                <w:szCs w:val="28"/>
                <w:lang w:val="es-AR"/>
              </w:rPr>
              <w:t>º</w:t>
            </w:r>
            <w:proofErr w:type="spellEnd"/>
            <w:r w:rsidR="0084533B">
              <w:rPr>
                <w:rFonts w:ascii="Arial" w:hAnsi="Arial" w:cs="Arial"/>
                <w:sz w:val="28"/>
                <w:szCs w:val="28"/>
                <w:lang w:val="es-AR"/>
              </w:rPr>
              <w:t xml:space="preserve"> de Documento: D.N</w:t>
            </w:r>
            <w:r w:rsidR="00ED22A5">
              <w:rPr>
                <w:rFonts w:ascii="Arial" w:hAnsi="Arial" w:cs="Arial"/>
                <w:sz w:val="28"/>
                <w:szCs w:val="28"/>
                <w:lang w:val="es-AR"/>
              </w:rPr>
              <w:t>.I</w:t>
            </w:r>
            <w:r w:rsidR="006F7793">
              <w:rPr>
                <w:rFonts w:ascii="Arial" w:hAnsi="Arial" w:cs="Arial"/>
                <w:sz w:val="28"/>
                <w:szCs w:val="28"/>
                <w:lang w:val="es-AR"/>
              </w:rPr>
              <w:t xml:space="preserve">. 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proofErr w:type="spellStart"/>
            <w:r w:rsid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dni</w:t>
            </w:r>
            <w:proofErr w:type="spellEnd"/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Curso com</w:t>
            </w:r>
            <w:r w:rsidR="001359E4">
              <w:rPr>
                <w:rFonts w:ascii="Arial" w:hAnsi="Arial" w:cs="Arial"/>
                <w:sz w:val="28"/>
                <w:szCs w:val="28"/>
                <w:lang w:val="es-AR"/>
              </w:rPr>
              <w:t xml:space="preserve">pleto aprobado: 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proofErr w:type="spellStart"/>
            <w:r w:rsid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CursoCompleto</w:t>
            </w:r>
            <w:proofErr w:type="spellEnd"/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  <w:r w:rsidR="003B65DE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311B12" w:rsidRDefault="009F2E60" w:rsidP="00311B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Mate</w:t>
            </w:r>
            <w:r w:rsidR="003948E4">
              <w:rPr>
                <w:rFonts w:ascii="Arial" w:hAnsi="Arial" w:cs="Arial"/>
                <w:sz w:val="28"/>
                <w:szCs w:val="28"/>
                <w:lang w:val="es-AR"/>
              </w:rPr>
              <w:t>rias que adeuda</w:t>
            </w:r>
            <w:r w:rsidR="00311B12">
              <w:rPr>
                <w:rFonts w:ascii="Arial" w:hAnsi="Arial" w:cs="Arial"/>
                <w:sz w:val="28"/>
                <w:szCs w:val="28"/>
                <w:lang w:val="es-AR"/>
              </w:rPr>
              <w:t>:</w:t>
            </w:r>
            <w:r w:rsidR="00AF0D1E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${</w:t>
            </w:r>
            <w:proofErr w:type="spellStart"/>
            <w:r w:rsidR="00413C08" w:rsidRPr="005043B5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s-AR"/>
              </w:rPr>
              <w:t>MateriaAd</w:t>
            </w:r>
            <w:proofErr w:type="spellEnd"/>
            <w:r w:rsidR="00413C08" w:rsidRPr="00413C08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>}</w:t>
            </w:r>
            <w:r w:rsidR="00413C08">
              <w:rPr>
                <w:b/>
                <w:bCs/>
                <w:sz w:val="26"/>
                <w:szCs w:val="26"/>
                <w:lang w:val="es-ES_tradnl"/>
              </w:rPr>
              <w:t xml:space="preserve"> </w:t>
            </w:r>
            <w:r w:rsidR="004343C3">
              <w:rPr>
                <w:rFonts w:ascii="Arial" w:hAnsi="Arial" w:cs="Arial"/>
                <w:sz w:val="28"/>
                <w:szCs w:val="28"/>
                <w:lang w:val="es-AR"/>
              </w:rPr>
              <w:t>……………………………</w:t>
            </w:r>
            <w:r w:rsidR="00AF0D1E">
              <w:rPr>
                <w:rFonts w:ascii="Arial" w:hAnsi="Arial" w:cs="Arial"/>
                <w:sz w:val="28"/>
                <w:szCs w:val="28"/>
                <w:lang w:val="es-AR"/>
              </w:rPr>
              <w:t>…………………………………………………..</w:t>
            </w:r>
          </w:p>
          <w:p w:rsidR="009F2E60" w:rsidRPr="002E3EB0" w:rsidRDefault="009F2E60" w:rsidP="00311B1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A pedido del/a interesado/a y al solo efecto de ser presentada ante las autoridades educativas que correspondan</w:t>
            </w:r>
            <w:r w:rsidR="0094217C">
              <w:rPr>
                <w:rFonts w:ascii="Arial" w:hAnsi="Arial" w:cs="Arial"/>
                <w:sz w:val="28"/>
                <w:szCs w:val="28"/>
                <w:lang w:val="es-AR"/>
              </w:rPr>
              <w:t>,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s</w:t>
            </w:r>
            <w:r w:rsidR="0094217C">
              <w:rPr>
                <w:rFonts w:ascii="Arial" w:hAnsi="Arial" w:cs="Arial"/>
                <w:sz w:val="28"/>
                <w:szCs w:val="28"/>
                <w:lang w:val="es-AR"/>
              </w:rPr>
              <w:t>e extiende la presente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sin enmienda</w:t>
            </w:r>
            <w:r w:rsidR="00C87F71">
              <w:rPr>
                <w:rFonts w:ascii="Arial" w:hAnsi="Arial" w:cs="Arial"/>
                <w:sz w:val="28"/>
                <w:szCs w:val="28"/>
                <w:lang w:val="es-AR"/>
              </w:rPr>
              <w:t>s ni raspaduras en l</w:t>
            </w:r>
            <w:r w:rsidR="000D62F6">
              <w:rPr>
                <w:rFonts w:ascii="Arial" w:hAnsi="Arial" w:cs="Arial"/>
                <w:sz w:val="28"/>
                <w:szCs w:val="28"/>
                <w:lang w:val="es-AR"/>
              </w:rPr>
              <w:t>a</w:t>
            </w:r>
            <w:r w:rsidR="0084533B">
              <w:rPr>
                <w:rFonts w:ascii="Arial" w:hAnsi="Arial" w:cs="Arial"/>
                <w:sz w:val="28"/>
                <w:szCs w:val="28"/>
                <w:lang w:val="es-AR"/>
              </w:rPr>
              <w:t xml:space="preserve"> ciudad de Río Gr</w:t>
            </w:r>
            <w:r w:rsidR="00390D8A">
              <w:rPr>
                <w:rFonts w:ascii="Arial" w:hAnsi="Arial" w:cs="Arial"/>
                <w:sz w:val="28"/>
                <w:szCs w:val="28"/>
                <w:lang w:val="es-AR"/>
              </w:rPr>
              <w:t xml:space="preserve">ande, a los </w:t>
            </w:r>
            <w:r w:rsidR="00413C08" w:rsidRPr="005043B5">
              <w:rPr>
                <w:rFonts w:ascii="Arial" w:hAnsi="Arial" w:cs="Arial"/>
                <w:sz w:val="28"/>
                <w:szCs w:val="28"/>
                <w:lang w:val="es-AR"/>
              </w:rPr>
              <w:t>${</w:t>
            </w:r>
            <w:proofErr w:type="spellStart"/>
            <w:r w:rsidR="00413C08" w:rsidRPr="005043B5">
              <w:rPr>
                <w:rFonts w:ascii="Arial" w:hAnsi="Arial" w:cs="Arial"/>
                <w:sz w:val="28"/>
                <w:szCs w:val="28"/>
                <w:lang w:val="es-AR"/>
              </w:rPr>
              <w:t>dia</w:t>
            </w:r>
            <w:proofErr w:type="spellEnd"/>
            <w:r w:rsidR="00413C08" w:rsidRPr="005043B5">
              <w:rPr>
                <w:rFonts w:ascii="Arial" w:hAnsi="Arial" w:cs="Arial"/>
                <w:sz w:val="28"/>
                <w:szCs w:val="28"/>
                <w:lang w:val="es-AR"/>
              </w:rPr>
              <w:t xml:space="preserve">} </w:t>
            </w:r>
            <w:r w:rsidR="005769A2" w:rsidRPr="005043B5">
              <w:rPr>
                <w:rFonts w:ascii="Arial" w:hAnsi="Arial" w:cs="Arial"/>
                <w:sz w:val="28"/>
                <w:szCs w:val="28"/>
                <w:lang w:val="es-AR"/>
              </w:rPr>
              <w:t xml:space="preserve"> días del mes de </w:t>
            </w:r>
            <w:r w:rsidR="00413C08" w:rsidRPr="005043B5">
              <w:rPr>
                <w:rFonts w:ascii="Arial" w:hAnsi="Arial" w:cs="Arial"/>
                <w:sz w:val="28"/>
                <w:szCs w:val="28"/>
                <w:lang w:val="es-AR"/>
              </w:rPr>
              <w:t>${mes}</w:t>
            </w:r>
            <w:r w:rsidR="00413C08">
              <w:rPr>
                <w:b/>
                <w:bCs/>
                <w:sz w:val="26"/>
                <w:szCs w:val="26"/>
                <w:lang w:val="es-ES_tradnl"/>
              </w:rPr>
              <w:t xml:space="preserve"> </w:t>
            </w:r>
            <w:r w:rsidR="00565BFE" w:rsidRPr="001969D2">
              <w:rPr>
                <w:rFonts w:ascii="Arial" w:hAnsi="Arial" w:cs="Arial"/>
                <w:color w:val="FF0000"/>
                <w:sz w:val="28"/>
                <w:szCs w:val="28"/>
                <w:lang w:val="es-AR"/>
              </w:rPr>
              <w:t xml:space="preserve"> </w:t>
            </w:r>
            <w:r w:rsidR="00AF0D1E" w:rsidRPr="005043B5">
              <w:rPr>
                <w:rFonts w:ascii="Arial" w:hAnsi="Arial" w:cs="Arial"/>
                <w:sz w:val="28"/>
                <w:szCs w:val="28"/>
                <w:lang w:val="es-AR"/>
              </w:rPr>
              <w:t xml:space="preserve">del año </w:t>
            </w:r>
            <w:r w:rsidR="00413C08" w:rsidRPr="005043B5">
              <w:rPr>
                <w:rFonts w:ascii="Arial" w:hAnsi="Arial" w:cs="Arial"/>
                <w:sz w:val="28"/>
                <w:szCs w:val="28"/>
                <w:lang w:val="es-AR"/>
              </w:rPr>
              <w:t>${ano}</w:t>
            </w:r>
            <w:r w:rsidR="00413C08">
              <w:rPr>
                <w:b/>
                <w:bCs/>
                <w:sz w:val="26"/>
                <w:szCs w:val="26"/>
                <w:lang w:val="es-ES_tradnl"/>
              </w:rPr>
              <w:t xml:space="preserve"> </w:t>
            </w:r>
            <w:r w:rsidR="00D40BAF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  <w:r w:rsidR="00DE68B6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  <w:r w:rsidR="00664394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  <w:r w:rsidR="00291E8E">
              <w:rPr>
                <w:rFonts w:ascii="Arial" w:hAnsi="Arial" w:cs="Arial"/>
                <w:sz w:val="28"/>
                <w:szCs w:val="28"/>
                <w:lang w:val="es-AR"/>
              </w:rPr>
              <w:t>..</w:t>
            </w:r>
            <w:r w:rsidR="00576AE6"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9F2E60" w:rsidRDefault="009F2E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C351A1" w:rsidRDefault="00C351A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895F29" w:rsidRPr="002E3EB0" w:rsidRDefault="00895F2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AE48E9" w:rsidRDefault="00AE48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AE48E9" w:rsidRDefault="00AE48E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  <w:p w:rsidR="009F2E60" w:rsidRPr="002E3EB0" w:rsidRDefault="009F2E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 xml:space="preserve">…………………………………. </w:t>
            </w: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</w:t>
            </w: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>Sellos del</w:t>
            </w:r>
            <w:r w:rsidRPr="002E3EB0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    </w:t>
            </w:r>
            <w:r w:rsidR="00DB702F"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</w:t>
            </w: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>………………………</w:t>
            </w:r>
            <w:r w:rsidR="000201FD" w:rsidRPr="002E3EB0">
              <w:rPr>
                <w:rFonts w:ascii="Arial" w:hAnsi="Arial" w:cs="Arial"/>
                <w:sz w:val="24"/>
                <w:szCs w:val="24"/>
                <w:lang w:val="es-AR"/>
              </w:rPr>
              <w:t>…</w:t>
            </w: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>….</w:t>
            </w:r>
          </w:p>
          <w:p w:rsidR="0046644B" w:rsidRPr="00C351A1" w:rsidRDefault="009F2E60" w:rsidP="00C351A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</w:t>
            </w: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>Secretario/a</w:t>
            </w: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            </w:t>
            </w: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>Establecimiento</w:t>
            </w: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    </w:t>
            </w:r>
            <w:r w:rsidR="00DB702F"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   </w:t>
            </w:r>
            <w:r w:rsidRPr="002E3EB0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 xml:space="preserve"> Director/</w:t>
            </w:r>
            <w:r w:rsidR="000201FD" w:rsidRPr="002E3EB0">
              <w:rPr>
                <w:rFonts w:ascii="Arial" w:hAnsi="Arial" w:cs="Arial"/>
                <w:sz w:val="24"/>
                <w:szCs w:val="24"/>
                <w:lang w:val="es-AR"/>
              </w:rPr>
              <w:t>a</w:t>
            </w: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0201FD" w:rsidRPr="002E3EB0">
              <w:rPr>
                <w:rFonts w:ascii="Arial" w:hAnsi="Arial" w:cs="Arial"/>
                <w:sz w:val="24"/>
                <w:szCs w:val="24"/>
                <w:lang w:val="es-AR"/>
              </w:rPr>
              <w:t xml:space="preserve">– </w:t>
            </w:r>
            <w:r w:rsidRPr="002E3EB0">
              <w:rPr>
                <w:rFonts w:ascii="Arial" w:hAnsi="Arial" w:cs="Arial"/>
                <w:sz w:val="24"/>
                <w:szCs w:val="24"/>
                <w:lang w:val="es-AR"/>
              </w:rPr>
              <w:t>Rector</w:t>
            </w:r>
            <w:r w:rsidR="000201FD" w:rsidRPr="002E3EB0">
              <w:rPr>
                <w:rFonts w:ascii="Arial" w:hAnsi="Arial" w:cs="Arial"/>
                <w:sz w:val="24"/>
                <w:szCs w:val="24"/>
                <w:lang w:val="es-AR"/>
              </w:rPr>
              <w:t>/a</w:t>
            </w:r>
            <w:r w:rsidR="0046644B" w:rsidRPr="002E3EB0">
              <w:rPr>
                <w:lang w:val="es-AR"/>
              </w:rPr>
              <w:t xml:space="preserve">                      </w:t>
            </w:r>
          </w:p>
          <w:p w:rsidR="0046644B" w:rsidRPr="002E3EB0" w:rsidRDefault="0046644B" w:rsidP="0046644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                                                                                                                                                        </w:t>
            </w:r>
            <w:r w:rsidR="00AE48E9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           </w:t>
            </w:r>
          </w:p>
          <w:p w:rsidR="0046644B" w:rsidRPr="002E3EB0" w:rsidRDefault="0046644B" w:rsidP="0046644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:rsidR="0046644B" w:rsidRPr="002E3EB0" w:rsidRDefault="0046644B" w:rsidP="0046644B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E48E9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          </w:t>
            </w:r>
            <w:r w:rsidR="00B60E52">
              <w:rPr>
                <w:rFonts w:ascii="Arial" w:hAnsi="Arial" w:cs="Arial"/>
                <w:b/>
                <w:sz w:val="16"/>
                <w:szCs w:val="16"/>
                <w:lang w:val="es-AR"/>
              </w:rPr>
              <w:t>.</w:t>
            </w:r>
          </w:p>
          <w:p w:rsidR="0046644B" w:rsidRPr="00C351A1" w:rsidRDefault="00C351A1" w:rsidP="00C351A1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ab/>
            </w: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ab/>
            </w: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ab/>
            </w: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ab/>
            </w:r>
            <w:r w:rsidR="00AE48E9">
              <w:rPr>
                <w:rFonts w:ascii="Arial" w:hAnsi="Arial" w:cs="Arial"/>
                <w:b/>
                <w:sz w:val="16"/>
                <w:szCs w:val="16"/>
                <w:lang w:val="es-AR"/>
              </w:rPr>
              <w:tab/>
            </w:r>
            <w:r w:rsidR="00AE48E9">
              <w:rPr>
                <w:rFonts w:ascii="Arial" w:hAnsi="Arial" w:cs="Arial"/>
                <w:b/>
                <w:sz w:val="16"/>
                <w:szCs w:val="16"/>
                <w:lang w:val="es-AR"/>
              </w:rPr>
              <w:tab/>
              <w:t xml:space="preserve">   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  <w:t xml:space="preserve">- - - - - - - - - - - - - - - -  - - - - - - - - - - - - - - - - - - - - - - - - - - - - - - - - - - - - - - - - - - - - - 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s-AR"/>
              </w:rPr>
            </w:pPr>
            <w:r w:rsidRPr="002E3EB0">
              <w:rPr>
                <w:rFonts w:ascii="Arial" w:hAnsi="Arial" w:cs="Arial"/>
                <w:b/>
                <w:bCs/>
                <w:lang w:val="es-AR"/>
              </w:rPr>
              <w:t>(TROQUELADO)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AR"/>
              </w:rPr>
            </w:pPr>
          </w:p>
          <w:p w:rsidR="00DB702F" w:rsidRPr="002E3EB0" w:rsidRDefault="009F2E60" w:rsidP="00DB70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smartTag w:uri="urn:schemas-microsoft-com:office:smarttags" w:element="PersonName">
              <w:smartTagPr>
                <w:attr w:name="ProductID" w:val="La Instituci￳n"/>
              </w:smartTagPr>
              <w:r w:rsidRPr="002E3EB0">
                <w:rPr>
                  <w:rFonts w:ascii="Arial" w:hAnsi="Arial" w:cs="Arial"/>
                  <w:sz w:val="28"/>
                  <w:szCs w:val="28"/>
                  <w:lang w:val="es-AR"/>
                </w:rPr>
                <w:t>La Institución</w:t>
              </w:r>
            </w:smartTag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receptora………………………………………………………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>……………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</w:t>
            </w:r>
          </w:p>
          <w:p w:rsidR="00DB702F" w:rsidRPr="002E3EB0" w:rsidRDefault="009F2E60" w:rsidP="00DB70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proofErr w:type="spellStart"/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Nº</w:t>
            </w:r>
            <w:proofErr w:type="spellEnd"/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CUE……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>….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……. con domicilio </w:t>
            </w:r>
            <w:r w:rsidR="000D62F6" w:rsidRPr="002E3EB0">
              <w:rPr>
                <w:rFonts w:ascii="Arial" w:hAnsi="Arial" w:cs="Arial"/>
                <w:sz w:val="28"/>
                <w:szCs w:val="28"/>
                <w:lang w:val="es-AR"/>
              </w:rPr>
              <w:t>en…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>………..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………………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>….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…………………….., </w:t>
            </w:r>
          </w:p>
          <w:p w:rsidR="00DB702F" w:rsidRPr="002E3EB0" w:rsidRDefault="00DB702F" w:rsidP="00DB70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J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urisdicción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de……………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…………..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……….. notifica a </w:t>
            </w:r>
            <w:smartTag w:uri="urn:schemas-microsoft-com:office:smarttags" w:element="PersonName">
              <w:smartTagPr>
                <w:attr w:name="ProductID" w:val="La Instituci￳n"/>
              </w:smartTagPr>
              <w:r w:rsidR="009F2E60" w:rsidRPr="002E3EB0">
                <w:rPr>
                  <w:rFonts w:ascii="Arial" w:hAnsi="Arial" w:cs="Arial"/>
                  <w:sz w:val="28"/>
                  <w:szCs w:val="28"/>
                  <w:lang w:val="es-AR"/>
                </w:rPr>
                <w:t>la Institución</w:t>
              </w:r>
            </w:smartTag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de origen que el </w:t>
            </w:r>
          </w:p>
          <w:p w:rsidR="00DB702F" w:rsidRPr="002E3EB0" w:rsidRDefault="000D62F6" w:rsidP="00DB70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a</w:t>
            </w: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lumno/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a......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>.....................................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...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 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>DNI:</w:t>
            </w:r>
            <w:r w:rsidR="00DB702F" w:rsidRPr="002E3EB0">
              <w:rPr>
                <w:rFonts w:ascii="Arial" w:hAnsi="Arial" w:cs="Arial"/>
                <w:sz w:val="28"/>
                <w:szCs w:val="28"/>
                <w:lang w:val="es-AR"/>
              </w:rPr>
              <w:t>…………….</w:t>
            </w:r>
            <w:r w:rsidR="009F2E60" w:rsidRPr="002E3EB0">
              <w:rPr>
                <w:rFonts w:ascii="Arial" w:hAnsi="Arial" w:cs="Arial"/>
                <w:sz w:val="28"/>
                <w:szCs w:val="28"/>
                <w:lang w:val="es-AR"/>
              </w:rPr>
              <w:t xml:space="preserve">......ha sido matriculado en el </w:t>
            </w:r>
          </w:p>
          <w:p w:rsidR="009F2E60" w:rsidRDefault="009F2E60" w:rsidP="00DB70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sz w:val="28"/>
                <w:szCs w:val="28"/>
                <w:lang w:val="es-AR"/>
              </w:rPr>
              <w:t>presente establecimiento.</w:t>
            </w:r>
          </w:p>
          <w:p w:rsidR="00C351A1" w:rsidRPr="002E3EB0" w:rsidRDefault="00C351A1" w:rsidP="00DB702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lang w:val="es-AR"/>
              </w:rPr>
            </w:pPr>
          </w:p>
          <w:p w:rsidR="009F2E60" w:rsidRPr="002E3EB0" w:rsidRDefault="00B60E5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.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>Sello del</w:t>
            </w:r>
          </w:p>
          <w:p w:rsidR="009F2E60" w:rsidRPr="002E3EB0" w:rsidRDefault="009F2E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 w:rsidRPr="002E3EB0">
              <w:rPr>
                <w:rFonts w:ascii="Arial" w:hAnsi="Arial" w:cs="Arial"/>
                <w:b/>
                <w:sz w:val="16"/>
                <w:szCs w:val="16"/>
                <w:lang w:val="es-AR"/>
              </w:rPr>
              <w:t>Establecimiento</w:t>
            </w:r>
          </w:p>
          <w:p w:rsidR="00456DF9" w:rsidRPr="002E3EB0" w:rsidRDefault="00456DF9" w:rsidP="004664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</w:p>
          <w:p w:rsidR="00C351A1" w:rsidRPr="00C351A1" w:rsidRDefault="00C351A1" w:rsidP="004664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AR"/>
              </w:rPr>
            </w:pPr>
          </w:p>
        </w:tc>
      </w:tr>
    </w:tbl>
    <w:p w:rsidR="00C351A1" w:rsidRDefault="00C351A1" w:rsidP="006505B5">
      <w:pPr>
        <w:autoSpaceDE w:val="0"/>
        <w:autoSpaceDN w:val="0"/>
        <w:adjustRightInd w:val="0"/>
        <w:ind w:left="-142"/>
        <w:rPr>
          <w:rFonts w:ascii="Arial" w:hAnsi="Arial" w:cs="Arial"/>
          <w:lang w:val="es-AR"/>
        </w:rPr>
      </w:pPr>
    </w:p>
    <w:p w:rsidR="009F2E60" w:rsidRDefault="009F2E60" w:rsidP="004C10AD">
      <w:pPr>
        <w:keepNext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i/>
          <w:iCs/>
          <w:lang w:val="es-AR"/>
        </w:rPr>
      </w:pPr>
    </w:p>
    <w:p w:rsidR="008200F3" w:rsidRDefault="008200F3" w:rsidP="004C10AD">
      <w:pPr>
        <w:keepNext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i/>
          <w:iCs/>
          <w:lang w:val="es-AR"/>
        </w:rPr>
      </w:pPr>
    </w:p>
    <w:p w:rsidR="008200F3" w:rsidRDefault="008200F3" w:rsidP="008200F3">
      <w:pPr>
        <w:autoSpaceDE w:val="0"/>
        <w:autoSpaceDN w:val="0"/>
        <w:adjustRightInd w:val="0"/>
        <w:ind w:left="-142"/>
        <w:rPr>
          <w:rFonts w:ascii="Arial" w:hAnsi="Arial" w:cs="Arial"/>
          <w:lang w:val="es-AR"/>
        </w:rPr>
      </w:pPr>
    </w:p>
    <w:p w:rsidR="008200F3" w:rsidRDefault="008200F3" w:rsidP="008200F3">
      <w:pPr>
        <w:autoSpaceDE w:val="0"/>
        <w:autoSpaceDN w:val="0"/>
        <w:adjustRightInd w:val="0"/>
        <w:ind w:left="-142"/>
        <w:rPr>
          <w:rFonts w:ascii="Arial" w:hAnsi="Arial" w:cs="Arial"/>
          <w:lang w:val="es-AR"/>
        </w:rPr>
      </w:pPr>
    </w:p>
    <w:p w:rsidR="008200F3" w:rsidRDefault="008200F3" w:rsidP="008200F3">
      <w:pPr>
        <w:autoSpaceDE w:val="0"/>
        <w:autoSpaceDN w:val="0"/>
        <w:adjustRightInd w:val="0"/>
        <w:ind w:left="-142"/>
        <w:rPr>
          <w:rFonts w:ascii="Arial" w:hAnsi="Arial" w:cs="Arial"/>
          <w:lang w:val="es-AR"/>
        </w:rPr>
      </w:pPr>
    </w:p>
    <w:p w:rsidR="008200F3" w:rsidRDefault="008200F3" w:rsidP="006505B5">
      <w:pPr>
        <w:autoSpaceDE w:val="0"/>
        <w:autoSpaceDN w:val="0"/>
        <w:adjustRightInd w:val="0"/>
        <w:ind w:left="-142"/>
        <w:rPr>
          <w:rFonts w:ascii="Arial" w:hAnsi="Arial" w:cs="Arial"/>
          <w:lang w:val="es-AR"/>
        </w:rPr>
      </w:pPr>
    </w:p>
    <w:p w:rsidR="008200F3" w:rsidRPr="002E3EB0" w:rsidRDefault="008200F3" w:rsidP="004C10AD">
      <w:pPr>
        <w:keepNext/>
        <w:tabs>
          <w:tab w:val="left" w:pos="0"/>
        </w:tabs>
        <w:autoSpaceDE w:val="0"/>
        <w:autoSpaceDN w:val="0"/>
        <w:adjustRightInd w:val="0"/>
        <w:rPr>
          <w:rFonts w:ascii="Arial" w:hAnsi="Arial" w:cs="Arial"/>
          <w:i/>
          <w:iCs/>
          <w:lang w:val="es-AR"/>
        </w:rPr>
      </w:pPr>
    </w:p>
    <w:sectPr w:rsidR="008200F3" w:rsidRPr="002E3EB0" w:rsidSect="004F2810">
      <w:headerReference w:type="default" r:id="rId8"/>
      <w:footerReference w:type="default" r:id="rId9"/>
      <w:pgSz w:w="12240" w:h="20160" w:code="5"/>
      <w:pgMar w:top="1247" w:right="476" w:bottom="1418" w:left="1701" w:header="284" w:footer="9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2DB" w:rsidRDefault="00B642DB">
      <w:r>
        <w:separator/>
      </w:r>
    </w:p>
  </w:endnote>
  <w:endnote w:type="continuationSeparator" w:id="0">
    <w:p w:rsidR="00B642DB" w:rsidRDefault="00B6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E42" w:rsidRDefault="00351E42">
    <w:pPr>
      <w:pStyle w:val="Piedepgina"/>
      <w:jc w:val="center"/>
      <w:rPr>
        <w:sz w:val="16"/>
      </w:rPr>
    </w:pPr>
  </w:p>
  <w:p w:rsidR="001969D2" w:rsidRDefault="001969D2" w:rsidP="001969D2">
    <w:pPr>
      <w:pStyle w:val="Piedepgina"/>
      <w:jc w:val="center"/>
      <w:rPr>
        <w:sz w:val="16"/>
      </w:rPr>
    </w:pPr>
    <w:r>
      <w:rPr>
        <w:sz w:val="16"/>
      </w:rPr>
      <w:t>“LAS ISLAS MALVINAS, GEORGIAS, SANDWICH DEL SUR Y LOS ESPACIOS MARITIMOS E</w:t>
    </w:r>
  </w:p>
  <w:p w:rsidR="00351E42" w:rsidRPr="001969D2" w:rsidRDefault="001969D2" w:rsidP="001969D2">
    <w:pPr>
      <w:pStyle w:val="Piedepgina"/>
      <w:jc w:val="center"/>
      <w:rPr>
        <w:sz w:val="16"/>
      </w:rPr>
    </w:pPr>
    <w:r>
      <w:rPr>
        <w:sz w:val="16"/>
      </w:rPr>
      <w:t xml:space="preserve"> INSULARES CORRESPONDIENTES SON ARGENTINOS”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2DB" w:rsidRDefault="00B642DB">
      <w:r>
        <w:separator/>
      </w:r>
    </w:p>
  </w:footnote>
  <w:footnote w:type="continuationSeparator" w:id="0">
    <w:p w:rsidR="00B642DB" w:rsidRDefault="00B6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E42" w:rsidRPr="00401AE5" w:rsidRDefault="001969D2" w:rsidP="001969D2">
    <w:pPr>
      <w:pStyle w:val="Encabezado"/>
      <w:tabs>
        <w:tab w:val="left" w:pos="7860"/>
      </w:tabs>
    </w:pPr>
    <w:r>
      <w:t xml:space="preserve">                                                                                     </w:t>
    </w:r>
    <w:r w:rsidR="00413C08">
      <w:rPr>
        <w:noProof/>
      </w:rPr>
      <w:drawing>
        <wp:inline distT="0" distB="0" distL="0" distR="0">
          <wp:extent cx="673100" cy="612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1E42">
      <w:t xml:space="preserve">           </w:t>
    </w:r>
    <w:r w:rsidR="00874A00">
      <w:t xml:space="preserve">               </w:t>
    </w:r>
    <w:r w:rsidR="00351E42">
      <w:t xml:space="preserve"> </w:t>
    </w:r>
    <w:r w:rsidR="00351E42">
      <w:rPr>
        <w:sz w:val="16"/>
        <w:szCs w:val="16"/>
      </w:rPr>
      <w:t xml:space="preserve">                                                                                                  </w:t>
    </w:r>
  </w:p>
  <w:p w:rsidR="00351E42" w:rsidRDefault="00351E42" w:rsidP="00532A07">
    <w:pPr>
      <w:ind w:left="-567"/>
      <w:jc w:val="center"/>
      <w:rPr>
        <w:i/>
        <w:color w:val="000000"/>
        <w:spacing w:val="14"/>
        <w:sz w:val="16"/>
      </w:rPr>
    </w:pPr>
    <w:r>
      <w:rPr>
        <w:i/>
        <w:color w:val="000000"/>
        <w:spacing w:val="14"/>
        <w:sz w:val="16"/>
      </w:rPr>
      <w:t>Provincia de Tierra del  Fuego, Antártida</w:t>
    </w:r>
  </w:p>
  <w:p w:rsidR="00351E42" w:rsidRDefault="00351E42" w:rsidP="00532A07">
    <w:pPr>
      <w:ind w:left="-567"/>
      <w:jc w:val="center"/>
      <w:rPr>
        <w:i/>
        <w:color w:val="000000"/>
        <w:spacing w:val="14"/>
        <w:sz w:val="16"/>
      </w:rPr>
    </w:pPr>
    <w:r>
      <w:rPr>
        <w:i/>
        <w:color w:val="000000"/>
        <w:spacing w:val="14"/>
        <w:sz w:val="16"/>
      </w:rPr>
      <w:t>e Islas del  Atlántico Sur</w:t>
    </w:r>
  </w:p>
  <w:p w:rsidR="00351E42" w:rsidRDefault="00351E42" w:rsidP="00532A07">
    <w:pPr>
      <w:ind w:left="-567"/>
      <w:jc w:val="center"/>
      <w:rPr>
        <w:color w:val="000000"/>
        <w:spacing w:val="14"/>
        <w:sz w:val="16"/>
      </w:rPr>
    </w:pPr>
    <w:r>
      <w:rPr>
        <w:i/>
        <w:color w:val="000000"/>
        <w:spacing w:val="14"/>
        <w:sz w:val="16"/>
      </w:rPr>
      <w:t>República Argentina</w:t>
    </w:r>
  </w:p>
  <w:p w:rsidR="00351E42" w:rsidRDefault="00351E42" w:rsidP="00532A07">
    <w:pPr>
      <w:pStyle w:val="Encabezado"/>
      <w:ind w:left="-567"/>
      <w:jc w:val="center"/>
    </w:pPr>
    <w:r>
      <w:rPr>
        <w:rFonts w:ascii="Arial Narrow" w:hAnsi="Arial Narrow"/>
        <w:color w:val="000000"/>
        <w:spacing w:val="14"/>
        <w:sz w:val="16"/>
      </w:rPr>
      <w:t>Ministerio de Educación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C76"/>
    <w:multiLevelType w:val="hybridMultilevel"/>
    <w:tmpl w:val="B220F360"/>
    <w:lvl w:ilvl="0" w:tplc="E4FC42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2E79"/>
    <w:multiLevelType w:val="singleLevel"/>
    <w:tmpl w:val="1C90149A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2" w15:restartNumberingAfterBreak="0">
    <w:nsid w:val="288665CA"/>
    <w:multiLevelType w:val="hybridMultilevel"/>
    <w:tmpl w:val="FCA866D6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B7A9A"/>
    <w:multiLevelType w:val="singleLevel"/>
    <w:tmpl w:val="3BB03818"/>
    <w:lvl w:ilvl="0">
      <w:start w:val="3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4" w15:restartNumberingAfterBreak="0">
    <w:nsid w:val="4FF819EB"/>
    <w:multiLevelType w:val="singleLevel"/>
    <w:tmpl w:val="7B92FBB0"/>
    <w:lvl w:ilvl="0">
      <w:start w:val="2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num w:numId="1" w16cid:durableId="22618619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8651785">
    <w:abstractNumId w:val="0"/>
  </w:num>
  <w:num w:numId="3" w16cid:durableId="1403408061">
    <w:abstractNumId w:val="2"/>
  </w:num>
  <w:num w:numId="4" w16cid:durableId="1551770097">
    <w:abstractNumId w:val="1"/>
    <w:lvlOverride w:ilvl="0">
      <w:startOverride w:val="1"/>
    </w:lvlOverride>
  </w:num>
  <w:num w:numId="5" w16cid:durableId="1352148934">
    <w:abstractNumId w:val="4"/>
    <w:lvlOverride w:ilvl="0">
      <w:startOverride w:val="2"/>
    </w:lvlOverride>
  </w:num>
  <w:num w:numId="6" w16cid:durableId="217208192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9D"/>
    <w:rsid w:val="00001411"/>
    <w:rsid w:val="00017194"/>
    <w:rsid w:val="000201FD"/>
    <w:rsid w:val="00026150"/>
    <w:rsid w:val="00026A31"/>
    <w:rsid w:val="00034BAA"/>
    <w:rsid w:val="000353D4"/>
    <w:rsid w:val="00037BE0"/>
    <w:rsid w:val="00047CF3"/>
    <w:rsid w:val="00066D2A"/>
    <w:rsid w:val="000758E9"/>
    <w:rsid w:val="00076346"/>
    <w:rsid w:val="00076726"/>
    <w:rsid w:val="0007696C"/>
    <w:rsid w:val="000802F9"/>
    <w:rsid w:val="000924C7"/>
    <w:rsid w:val="000A4AB4"/>
    <w:rsid w:val="000A54D2"/>
    <w:rsid w:val="000A61C1"/>
    <w:rsid w:val="000A769A"/>
    <w:rsid w:val="000B02CA"/>
    <w:rsid w:val="000B7469"/>
    <w:rsid w:val="000C5406"/>
    <w:rsid w:val="000D3D9F"/>
    <w:rsid w:val="000D62F6"/>
    <w:rsid w:val="000E6A53"/>
    <w:rsid w:val="000F0CDB"/>
    <w:rsid w:val="000F5CB1"/>
    <w:rsid w:val="001200FC"/>
    <w:rsid w:val="00126063"/>
    <w:rsid w:val="00127F83"/>
    <w:rsid w:val="00131642"/>
    <w:rsid w:val="00131C4F"/>
    <w:rsid w:val="001359E4"/>
    <w:rsid w:val="00136544"/>
    <w:rsid w:val="00140E03"/>
    <w:rsid w:val="00157358"/>
    <w:rsid w:val="00157583"/>
    <w:rsid w:val="00160768"/>
    <w:rsid w:val="0016560E"/>
    <w:rsid w:val="00165BB2"/>
    <w:rsid w:val="00172254"/>
    <w:rsid w:val="001754E2"/>
    <w:rsid w:val="00186B63"/>
    <w:rsid w:val="001969D2"/>
    <w:rsid w:val="001A1CD2"/>
    <w:rsid w:val="001B59AE"/>
    <w:rsid w:val="001C0139"/>
    <w:rsid w:val="001C592E"/>
    <w:rsid w:val="001D19AC"/>
    <w:rsid w:val="001D4086"/>
    <w:rsid w:val="001E5DB4"/>
    <w:rsid w:val="001F3F22"/>
    <w:rsid w:val="0022678E"/>
    <w:rsid w:val="002402C4"/>
    <w:rsid w:val="00243740"/>
    <w:rsid w:val="002526BF"/>
    <w:rsid w:val="0025655E"/>
    <w:rsid w:val="002816AA"/>
    <w:rsid w:val="002831AC"/>
    <w:rsid w:val="00290D59"/>
    <w:rsid w:val="00291E8E"/>
    <w:rsid w:val="00294781"/>
    <w:rsid w:val="002A2DCD"/>
    <w:rsid w:val="002A6A14"/>
    <w:rsid w:val="002B6047"/>
    <w:rsid w:val="002C28BD"/>
    <w:rsid w:val="002D105F"/>
    <w:rsid w:val="002D2B15"/>
    <w:rsid w:val="002D4926"/>
    <w:rsid w:val="002E3EB0"/>
    <w:rsid w:val="002E4677"/>
    <w:rsid w:val="002E4835"/>
    <w:rsid w:val="002E72FA"/>
    <w:rsid w:val="0030322E"/>
    <w:rsid w:val="00303815"/>
    <w:rsid w:val="003050F8"/>
    <w:rsid w:val="00311B12"/>
    <w:rsid w:val="003240B6"/>
    <w:rsid w:val="00324BFC"/>
    <w:rsid w:val="00327C8D"/>
    <w:rsid w:val="0034325A"/>
    <w:rsid w:val="00351E42"/>
    <w:rsid w:val="00354F03"/>
    <w:rsid w:val="0035739D"/>
    <w:rsid w:val="0036118B"/>
    <w:rsid w:val="00365C45"/>
    <w:rsid w:val="003661BE"/>
    <w:rsid w:val="003670F1"/>
    <w:rsid w:val="003759DE"/>
    <w:rsid w:val="003866B7"/>
    <w:rsid w:val="00387666"/>
    <w:rsid w:val="00390C9F"/>
    <w:rsid w:val="00390D8A"/>
    <w:rsid w:val="00393B18"/>
    <w:rsid w:val="003948E4"/>
    <w:rsid w:val="00396931"/>
    <w:rsid w:val="003A37FD"/>
    <w:rsid w:val="003A4009"/>
    <w:rsid w:val="003A468E"/>
    <w:rsid w:val="003A4CCD"/>
    <w:rsid w:val="003B0494"/>
    <w:rsid w:val="003B49EB"/>
    <w:rsid w:val="003B5BF8"/>
    <w:rsid w:val="003B65DE"/>
    <w:rsid w:val="003C73D6"/>
    <w:rsid w:val="003D011D"/>
    <w:rsid w:val="003D1110"/>
    <w:rsid w:val="003D3F24"/>
    <w:rsid w:val="003E678E"/>
    <w:rsid w:val="003F222B"/>
    <w:rsid w:val="003F28E6"/>
    <w:rsid w:val="003F5E99"/>
    <w:rsid w:val="00400019"/>
    <w:rsid w:val="00401AE5"/>
    <w:rsid w:val="00406B46"/>
    <w:rsid w:val="00406F3A"/>
    <w:rsid w:val="00412F1C"/>
    <w:rsid w:val="00413C08"/>
    <w:rsid w:val="004271A7"/>
    <w:rsid w:val="0043151D"/>
    <w:rsid w:val="004343C3"/>
    <w:rsid w:val="00437484"/>
    <w:rsid w:val="0044510B"/>
    <w:rsid w:val="0045323C"/>
    <w:rsid w:val="00454359"/>
    <w:rsid w:val="00454BFC"/>
    <w:rsid w:val="00456DF9"/>
    <w:rsid w:val="0046413E"/>
    <w:rsid w:val="0046644B"/>
    <w:rsid w:val="004671CB"/>
    <w:rsid w:val="00497AD7"/>
    <w:rsid w:val="004A376A"/>
    <w:rsid w:val="004C10AD"/>
    <w:rsid w:val="004C2625"/>
    <w:rsid w:val="004C3947"/>
    <w:rsid w:val="004C5523"/>
    <w:rsid w:val="004D36BA"/>
    <w:rsid w:val="004D5950"/>
    <w:rsid w:val="004D5A54"/>
    <w:rsid w:val="004E5C3E"/>
    <w:rsid w:val="004F2810"/>
    <w:rsid w:val="004F2D99"/>
    <w:rsid w:val="004F565B"/>
    <w:rsid w:val="004F6F1C"/>
    <w:rsid w:val="00500809"/>
    <w:rsid w:val="00502009"/>
    <w:rsid w:val="005043B5"/>
    <w:rsid w:val="00511364"/>
    <w:rsid w:val="005118F5"/>
    <w:rsid w:val="005158A0"/>
    <w:rsid w:val="0051776D"/>
    <w:rsid w:val="00517A5C"/>
    <w:rsid w:val="005206DD"/>
    <w:rsid w:val="00522097"/>
    <w:rsid w:val="005250A9"/>
    <w:rsid w:val="00532A07"/>
    <w:rsid w:val="00535B90"/>
    <w:rsid w:val="005362CF"/>
    <w:rsid w:val="005364BA"/>
    <w:rsid w:val="00553AD0"/>
    <w:rsid w:val="00564A3D"/>
    <w:rsid w:val="00565BFE"/>
    <w:rsid w:val="00567E10"/>
    <w:rsid w:val="005705CE"/>
    <w:rsid w:val="005769A2"/>
    <w:rsid w:val="00576AE6"/>
    <w:rsid w:val="0058035E"/>
    <w:rsid w:val="005862E8"/>
    <w:rsid w:val="0058647C"/>
    <w:rsid w:val="00591068"/>
    <w:rsid w:val="005933DB"/>
    <w:rsid w:val="005A5F98"/>
    <w:rsid w:val="005A61B5"/>
    <w:rsid w:val="005B0441"/>
    <w:rsid w:val="005B6A4C"/>
    <w:rsid w:val="005B70EC"/>
    <w:rsid w:val="005B7895"/>
    <w:rsid w:val="005C0777"/>
    <w:rsid w:val="005C6F28"/>
    <w:rsid w:val="005D5F41"/>
    <w:rsid w:val="005E2418"/>
    <w:rsid w:val="005E50FC"/>
    <w:rsid w:val="005F03D5"/>
    <w:rsid w:val="00604208"/>
    <w:rsid w:val="006136DB"/>
    <w:rsid w:val="00620D1F"/>
    <w:rsid w:val="006245FA"/>
    <w:rsid w:val="00633785"/>
    <w:rsid w:val="006505B5"/>
    <w:rsid w:val="006642A8"/>
    <w:rsid w:val="00664394"/>
    <w:rsid w:val="00666D51"/>
    <w:rsid w:val="006859B8"/>
    <w:rsid w:val="00696855"/>
    <w:rsid w:val="00696DEB"/>
    <w:rsid w:val="006B11A5"/>
    <w:rsid w:val="006B2B3B"/>
    <w:rsid w:val="006C02E6"/>
    <w:rsid w:val="006C443C"/>
    <w:rsid w:val="006C69D0"/>
    <w:rsid w:val="006D58EF"/>
    <w:rsid w:val="006E1E16"/>
    <w:rsid w:val="006E3434"/>
    <w:rsid w:val="006F3DD8"/>
    <w:rsid w:val="006F7793"/>
    <w:rsid w:val="0070148C"/>
    <w:rsid w:val="007043AE"/>
    <w:rsid w:val="0071178A"/>
    <w:rsid w:val="007119A8"/>
    <w:rsid w:val="0072085B"/>
    <w:rsid w:val="0072298C"/>
    <w:rsid w:val="007254AB"/>
    <w:rsid w:val="00727E10"/>
    <w:rsid w:val="00733566"/>
    <w:rsid w:val="00743003"/>
    <w:rsid w:val="0074403A"/>
    <w:rsid w:val="00753403"/>
    <w:rsid w:val="0075489A"/>
    <w:rsid w:val="007710A9"/>
    <w:rsid w:val="007717E5"/>
    <w:rsid w:val="007725CC"/>
    <w:rsid w:val="00772A04"/>
    <w:rsid w:val="00781827"/>
    <w:rsid w:val="0078492C"/>
    <w:rsid w:val="007957F3"/>
    <w:rsid w:val="007A2347"/>
    <w:rsid w:val="007B5F87"/>
    <w:rsid w:val="007B7A1D"/>
    <w:rsid w:val="007C43C0"/>
    <w:rsid w:val="007C51BA"/>
    <w:rsid w:val="007D2A63"/>
    <w:rsid w:val="007D5724"/>
    <w:rsid w:val="007E302D"/>
    <w:rsid w:val="007F27D5"/>
    <w:rsid w:val="007F437A"/>
    <w:rsid w:val="00811C5A"/>
    <w:rsid w:val="0081669B"/>
    <w:rsid w:val="008200F3"/>
    <w:rsid w:val="00820620"/>
    <w:rsid w:val="00824A63"/>
    <w:rsid w:val="008269BF"/>
    <w:rsid w:val="00844B12"/>
    <w:rsid w:val="0084533B"/>
    <w:rsid w:val="00850980"/>
    <w:rsid w:val="00860EB3"/>
    <w:rsid w:val="0086266D"/>
    <w:rsid w:val="0086353E"/>
    <w:rsid w:val="0087357D"/>
    <w:rsid w:val="00874A00"/>
    <w:rsid w:val="00880A87"/>
    <w:rsid w:val="008814E1"/>
    <w:rsid w:val="008904DD"/>
    <w:rsid w:val="00891FCA"/>
    <w:rsid w:val="00892327"/>
    <w:rsid w:val="00895F29"/>
    <w:rsid w:val="008A0DE3"/>
    <w:rsid w:val="008D1CE8"/>
    <w:rsid w:val="008D7B05"/>
    <w:rsid w:val="008E10BA"/>
    <w:rsid w:val="008F0E3B"/>
    <w:rsid w:val="008F35E6"/>
    <w:rsid w:val="008F6904"/>
    <w:rsid w:val="008F720D"/>
    <w:rsid w:val="008F72F7"/>
    <w:rsid w:val="00910551"/>
    <w:rsid w:val="00912E68"/>
    <w:rsid w:val="00914F04"/>
    <w:rsid w:val="00920490"/>
    <w:rsid w:val="00922697"/>
    <w:rsid w:val="009267DD"/>
    <w:rsid w:val="00931A3C"/>
    <w:rsid w:val="0094217C"/>
    <w:rsid w:val="00945CED"/>
    <w:rsid w:val="00946D0A"/>
    <w:rsid w:val="0095342D"/>
    <w:rsid w:val="00953D06"/>
    <w:rsid w:val="0096018C"/>
    <w:rsid w:val="0096069C"/>
    <w:rsid w:val="00960C4C"/>
    <w:rsid w:val="00963426"/>
    <w:rsid w:val="00964693"/>
    <w:rsid w:val="009648F2"/>
    <w:rsid w:val="00976273"/>
    <w:rsid w:val="00983F37"/>
    <w:rsid w:val="009915A4"/>
    <w:rsid w:val="009976DF"/>
    <w:rsid w:val="00997890"/>
    <w:rsid w:val="009A0F60"/>
    <w:rsid w:val="009A1EEB"/>
    <w:rsid w:val="009A3FE6"/>
    <w:rsid w:val="009D2021"/>
    <w:rsid w:val="009F1919"/>
    <w:rsid w:val="009F2E60"/>
    <w:rsid w:val="00A03123"/>
    <w:rsid w:val="00A047F2"/>
    <w:rsid w:val="00A21F48"/>
    <w:rsid w:val="00A30602"/>
    <w:rsid w:val="00A32A11"/>
    <w:rsid w:val="00A36833"/>
    <w:rsid w:val="00A40DD0"/>
    <w:rsid w:val="00A41847"/>
    <w:rsid w:val="00A43301"/>
    <w:rsid w:val="00A451F5"/>
    <w:rsid w:val="00A52B11"/>
    <w:rsid w:val="00A52F24"/>
    <w:rsid w:val="00A56396"/>
    <w:rsid w:val="00A57F23"/>
    <w:rsid w:val="00A62EB0"/>
    <w:rsid w:val="00A722B8"/>
    <w:rsid w:val="00A838E0"/>
    <w:rsid w:val="00A83B87"/>
    <w:rsid w:val="00A912D8"/>
    <w:rsid w:val="00AB7A44"/>
    <w:rsid w:val="00AC1F76"/>
    <w:rsid w:val="00AD657D"/>
    <w:rsid w:val="00AE48E9"/>
    <w:rsid w:val="00AE7BA0"/>
    <w:rsid w:val="00AF0D1E"/>
    <w:rsid w:val="00AF0F62"/>
    <w:rsid w:val="00AF147E"/>
    <w:rsid w:val="00B16BB4"/>
    <w:rsid w:val="00B26C50"/>
    <w:rsid w:val="00B277B5"/>
    <w:rsid w:val="00B30B96"/>
    <w:rsid w:val="00B366A0"/>
    <w:rsid w:val="00B37173"/>
    <w:rsid w:val="00B40B93"/>
    <w:rsid w:val="00B446DA"/>
    <w:rsid w:val="00B447CC"/>
    <w:rsid w:val="00B45785"/>
    <w:rsid w:val="00B45E21"/>
    <w:rsid w:val="00B4759A"/>
    <w:rsid w:val="00B47C69"/>
    <w:rsid w:val="00B527BF"/>
    <w:rsid w:val="00B60E52"/>
    <w:rsid w:val="00B642DB"/>
    <w:rsid w:val="00B71989"/>
    <w:rsid w:val="00B723B1"/>
    <w:rsid w:val="00B723D5"/>
    <w:rsid w:val="00B7529F"/>
    <w:rsid w:val="00B816B7"/>
    <w:rsid w:val="00B82426"/>
    <w:rsid w:val="00B8454F"/>
    <w:rsid w:val="00B85D15"/>
    <w:rsid w:val="00B94B7F"/>
    <w:rsid w:val="00B97628"/>
    <w:rsid w:val="00BA0888"/>
    <w:rsid w:val="00BA6A91"/>
    <w:rsid w:val="00BB0FE9"/>
    <w:rsid w:val="00BB754E"/>
    <w:rsid w:val="00BB766D"/>
    <w:rsid w:val="00BD02A2"/>
    <w:rsid w:val="00BD0886"/>
    <w:rsid w:val="00BE03F6"/>
    <w:rsid w:val="00BE2716"/>
    <w:rsid w:val="00BF155E"/>
    <w:rsid w:val="00BF53F9"/>
    <w:rsid w:val="00BF5565"/>
    <w:rsid w:val="00BF71D0"/>
    <w:rsid w:val="00C035FF"/>
    <w:rsid w:val="00C03F82"/>
    <w:rsid w:val="00C12433"/>
    <w:rsid w:val="00C132DE"/>
    <w:rsid w:val="00C31D1C"/>
    <w:rsid w:val="00C351A1"/>
    <w:rsid w:val="00C406DE"/>
    <w:rsid w:val="00C428E7"/>
    <w:rsid w:val="00C45AD2"/>
    <w:rsid w:val="00C5282C"/>
    <w:rsid w:val="00C529BA"/>
    <w:rsid w:val="00C53AB3"/>
    <w:rsid w:val="00C553F4"/>
    <w:rsid w:val="00C5745C"/>
    <w:rsid w:val="00C60091"/>
    <w:rsid w:val="00C60FCA"/>
    <w:rsid w:val="00C67710"/>
    <w:rsid w:val="00C71E28"/>
    <w:rsid w:val="00C77836"/>
    <w:rsid w:val="00C87F71"/>
    <w:rsid w:val="00C92D26"/>
    <w:rsid w:val="00CB1825"/>
    <w:rsid w:val="00CC7AD6"/>
    <w:rsid w:val="00CD057B"/>
    <w:rsid w:val="00CE26FF"/>
    <w:rsid w:val="00CE2EDE"/>
    <w:rsid w:val="00CE3E26"/>
    <w:rsid w:val="00CE4F2F"/>
    <w:rsid w:val="00CE7267"/>
    <w:rsid w:val="00CF268B"/>
    <w:rsid w:val="00CF311C"/>
    <w:rsid w:val="00D1276C"/>
    <w:rsid w:val="00D22959"/>
    <w:rsid w:val="00D22E16"/>
    <w:rsid w:val="00D27824"/>
    <w:rsid w:val="00D332D1"/>
    <w:rsid w:val="00D40BAF"/>
    <w:rsid w:val="00D51B02"/>
    <w:rsid w:val="00D5689A"/>
    <w:rsid w:val="00D81879"/>
    <w:rsid w:val="00D86C79"/>
    <w:rsid w:val="00DB702F"/>
    <w:rsid w:val="00DC3573"/>
    <w:rsid w:val="00DD1DED"/>
    <w:rsid w:val="00DE68B6"/>
    <w:rsid w:val="00DE6903"/>
    <w:rsid w:val="00DF0B95"/>
    <w:rsid w:val="00DF4237"/>
    <w:rsid w:val="00DF5920"/>
    <w:rsid w:val="00DF5C78"/>
    <w:rsid w:val="00DF66D4"/>
    <w:rsid w:val="00DF69E1"/>
    <w:rsid w:val="00E00DF8"/>
    <w:rsid w:val="00E1349A"/>
    <w:rsid w:val="00E15070"/>
    <w:rsid w:val="00E256EE"/>
    <w:rsid w:val="00E42557"/>
    <w:rsid w:val="00E5194B"/>
    <w:rsid w:val="00E558A5"/>
    <w:rsid w:val="00E75230"/>
    <w:rsid w:val="00E77062"/>
    <w:rsid w:val="00E90B35"/>
    <w:rsid w:val="00E94065"/>
    <w:rsid w:val="00E94EC3"/>
    <w:rsid w:val="00EB3101"/>
    <w:rsid w:val="00EC0FEC"/>
    <w:rsid w:val="00EC6DAA"/>
    <w:rsid w:val="00ED1A88"/>
    <w:rsid w:val="00ED22A5"/>
    <w:rsid w:val="00ED5BAD"/>
    <w:rsid w:val="00ED7D2E"/>
    <w:rsid w:val="00EE234C"/>
    <w:rsid w:val="00EF0A8E"/>
    <w:rsid w:val="00EF203C"/>
    <w:rsid w:val="00F02A0A"/>
    <w:rsid w:val="00F10035"/>
    <w:rsid w:val="00F16EE0"/>
    <w:rsid w:val="00F26358"/>
    <w:rsid w:val="00F27A44"/>
    <w:rsid w:val="00F27A66"/>
    <w:rsid w:val="00F41828"/>
    <w:rsid w:val="00F46CB6"/>
    <w:rsid w:val="00F535C9"/>
    <w:rsid w:val="00F6701F"/>
    <w:rsid w:val="00F87A6A"/>
    <w:rsid w:val="00F93A22"/>
    <w:rsid w:val="00F9713B"/>
    <w:rsid w:val="00FB32A3"/>
    <w:rsid w:val="00FB5B20"/>
    <w:rsid w:val="00FE23D2"/>
    <w:rsid w:val="00FF1528"/>
    <w:rsid w:val="00FF470B"/>
    <w:rsid w:val="00FF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28FFCBA"/>
  <w15:chartTrackingRefBased/>
  <w15:docId w15:val="{6C9EA34F-B16B-4A20-9D56-A04BB7A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i/>
      <w:sz w:val="22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Narrow" w:hAnsi="Arial Narrow"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24"/>
    </w:rPr>
  </w:style>
  <w:style w:type="paragraph" w:styleId="Ttulo8">
    <w:name w:val="heading 8"/>
    <w:basedOn w:val="Normal"/>
    <w:next w:val="Normal"/>
    <w:qFormat/>
    <w:pPr>
      <w:keepNext/>
      <w:ind w:left="2124" w:hanging="2124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pPr>
      <w:keepNext/>
      <w:ind w:left="4248" w:firstLine="708"/>
      <w:outlineLvl w:val="8"/>
    </w:pPr>
    <w:rPr>
      <w:rFonts w:ascii="Arial" w:hAnsi="Arial" w:cs="Arial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tabs>
        <w:tab w:val="left" w:pos="851"/>
        <w:tab w:val="left" w:pos="993"/>
        <w:tab w:val="left" w:pos="1276"/>
        <w:tab w:val="left" w:pos="1418"/>
      </w:tabs>
      <w:spacing w:line="360" w:lineRule="auto"/>
      <w:jc w:val="both"/>
    </w:pPr>
    <w:rPr>
      <w:sz w:val="22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both"/>
    </w:pPr>
    <w:rPr>
      <w:sz w:val="32"/>
    </w:rPr>
  </w:style>
  <w:style w:type="paragraph" w:styleId="Sangradetextonormal">
    <w:name w:val="Body Text Indent"/>
    <w:basedOn w:val="Normal"/>
    <w:pPr>
      <w:ind w:firstLine="708"/>
    </w:pPr>
    <w:rPr>
      <w:sz w:val="24"/>
      <w:szCs w:val="24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sz w:val="24"/>
    </w:rPr>
  </w:style>
  <w:style w:type="paragraph" w:styleId="Sangra2detindependiente">
    <w:name w:val="Body Text Indent 2"/>
    <w:basedOn w:val="Normal"/>
    <w:pPr>
      <w:ind w:firstLine="360"/>
      <w:jc w:val="both"/>
    </w:pPr>
    <w:rPr>
      <w:rFonts w:ascii="Arial" w:hAnsi="Arial" w:cs="Arial"/>
      <w:sz w:val="24"/>
    </w:rPr>
  </w:style>
  <w:style w:type="paragraph" w:styleId="Sangra3detindependiente">
    <w:name w:val="Body Text Indent 3"/>
    <w:basedOn w:val="Normal"/>
    <w:pPr>
      <w:ind w:left="709" w:firstLine="709"/>
      <w:jc w:val="both"/>
    </w:pPr>
    <w:rPr>
      <w:rFonts w:ascii="Arial" w:hAnsi="Arial" w:cs="Arial"/>
      <w:sz w:val="24"/>
    </w:rPr>
  </w:style>
  <w:style w:type="paragraph" w:styleId="Textodeglobo">
    <w:name w:val="Balloon Text"/>
    <w:basedOn w:val="Normal"/>
    <w:semiHidden/>
    <w:rsid w:val="00A031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B02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01AE5"/>
    <w:rPr>
      <w:lang w:val="es-ES" w:eastAsia="es-ES"/>
    </w:rPr>
  </w:style>
  <w:style w:type="character" w:customStyle="1" w:styleId="PiedepginaCar">
    <w:name w:val="Pie de página Car"/>
    <w:link w:val="Piedepgina"/>
    <w:rsid w:val="001969D2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up.Gral.Cap.Doc.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43EE-424A-488D-95D0-57163C5F8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Sup.Gral.Cap.Doc.</Template>
  <TotalTime>22</TotalTime>
  <Pages>3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USHUAIA,</vt:lpstr>
    </vt:vector>
  </TitlesOfParts>
  <Company>Luffi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USHUAIA,</dc:title>
  <dc:subject/>
  <dc:creator>.</dc:creator>
  <cp:keywords/>
  <cp:lastModifiedBy>Andre</cp:lastModifiedBy>
  <cp:revision>5</cp:revision>
  <cp:lastPrinted>2022-02-23T00:48:00Z</cp:lastPrinted>
  <dcterms:created xsi:type="dcterms:W3CDTF">2023-06-06T22:55:00Z</dcterms:created>
  <dcterms:modified xsi:type="dcterms:W3CDTF">2023-06-06T23:43:00Z</dcterms:modified>
</cp:coreProperties>
</file>